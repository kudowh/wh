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8FD" w:rsidRPr="008E3D8E" w:rsidRDefault="00B868FD" w:rsidP="008E3D8E">
      <w:pPr>
        <w:pBdr>
          <w:bottom w:val="single" w:sz="4" w:space="1" w:color="auto"/>
        </w:pBdr>
        <w:rPr>
          <w:rFonts w:ascii="黑体" w:eastAsia="黑体" w:hAnsi="黑体"/>
          <w:sz w:val="28"/>
          <w:szCs w:val="24"/>
        </w:rPr>
      </w:pPr>
      <w:r w:rsidRPr="008E3D8E">
        <w:rPr>
          <w:rFonts w:ascii="黑体" w:eastAsia="黑体" w:hAnsi="黑体" w:hint="eastAsia"/>
          <w:sz w:val="28"/>
          <w:szCs w:val="24"/>
        </w:rPr>
        <w:t>验证性实验：</w:t>
      </w:r>
    </w:p>
    <w:p w:rsidR="00B868FD" w:rsidRPr="008E3D8E" w:rsidRDefault="00B868FD" w:rsidP="008E3D8E">
      <w:pPr>
        <w:pBdr>
          <w:bottom w:val="single" w:sz="4" w:space="1" w:color="auto"/>
        </w:pBdr>
        <w:jc w:val="center"/>
        <w:rPr>
          <w:rFonts w:ascii="黑体" w:eastAsia="黑体" w:hAnsi="黑体"/>
          <w:b/>
          <w:sz w:val="28"/>
          <w:szCs w:val="24"/>
        </w:rPr>
      </w:pPr>
      <w:r w:rsidRPr="008E3D8E">
        <w:rPr>
          <w:rFonts w:ascii="黑体" w:eastAsia="黑体" w:hAnsi="黑体" w:hint="eastAsia"/>
          <w:b/>
          <w:sz w:val="28"/>
          <w:szCs w:val="24"/>
        </w:rPr>
        <w:t>实验</w:t>
      </w:r>
      <w:r w:rsidRPr="0088597E">
        <w:rPr>
          <w:rFonts w:ascii="黑体" w:eastAsia="黑体" w:hAnsi="黑体" w:hint="eastAsia"/>
          <w:b/>
          <w:sz w:val="28"/>
          <w:szCs w:val="24"/>
        </w:rPr>
        <w:t>二</w:t>
      </w:r>
      <w:r w:rsidRPr="008E3D8E">
        <w:rPr>
          <w:rFonts w:ascii="黑体" w:eastAsia="黑体" w:hAnsi="黑体" w:hint="eastAsia"/>
          <w:b/>
          <w:sz w:val="28"/>
          <w:szCs w:val="24"/>
        </w:rPr>
        <w:t>、</w:t>
      </w:r>
      <w:bookmarkStart w:id="0" w:name="_GoBack"/>
      <w:bookmarkEnd w:id="0"/>
      <w:r w:rsidRPr="0088597E">
        <w:rPr>
          <w:rFonts w:ascii="黑体" w:eastAsia="黑体" w:hAnsi="黑体" w:hint="eastAsia"/>
          <w:b/>
          <w:sz w:val="28"/>
          <w:szCs w:val="24"/>
        </w:rPr>
        <w:t>交换机配置实验</w:t>
      </w:r>
    </w:p>
    <w:p w:rsidR="00B868FD" w:rsidRPr="001A4688" w:rsidRDefault="00B868FD" w:rsidP="001A4688">
      <w:pPr>
        <w:spacing w:before="100" w:beforeAutospacing="1" w:line="360" w:lineRule="auto"/>
        <w:ind w:firstLineChars="200" w:firstLine="3168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：在交换机实验中，所使用的交换机均以</w:t>
      </w:r>
      <w:r w:rsidRPr="001A4688">
        <w:rPr>
          <w:rFonts w:ascii="微软雅黑" w:eastAsia="微软雅黑" w:hAnsi="微软雅黑"/>
          <w:b/>
          <w:color w:val="000000"/>
          <w:sz w:val="24"/>
          <w:szCs w:val="24"/>
        </w:rPr>
        <w:t>switch+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学号后四位命名，例如：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，如使用多台交换机，则用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switch0101a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switch0101b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switch0101c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。给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主机配置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IP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地址时，将学号后两位嵌入到第三个字段，例如：</w:t>
      </w: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学号为</w:t>
      </w:r>
      <w:r w:rsidRPr="008E59B7">
        <w:rPr>
          <w:rFonts w:ascii="微软雅黑" w:eastAsia="微软雅黑" w:hAnsi="微软雅黑"/>
          <w:b/>
          <w:color w:val="FF0000"/>
          <w:sz w:val="24"/>
          <w:szCs w:val="24"/>
        </w:rPr>
        <w:t>3</w:t>
      </w: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的同学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，主机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IP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地址分配范围为</w:t>
      </w:r>
      <w:r w:rsidRPr="008E59B7">
        <w:rPr>
          <w:rFonts w:ascii="微软雅黑" w:eastAsia="微软雅黑" w:hAnsi="微软雅黑"/>
          <w:b/>
          <w:color w:val="FF0000"/>
          <w:sz w:val="24"/>
          <w:szCs w:val="24"/>
        </w:rPr>
        <w:t>192.168.3.X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，如需多个网段，则从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开始依次顺延。</w:t>
      </w:r>
    </w:p>
    <w:p w:rsidR="00B868FD" w:rsidRPr="008E3D8E" w:rsidRDefault="00B868FD" w:rsidP="001C3A44">
      <w:pPr>
        <w:spacing w:before="100" w:beforeAutospacing="1"/>
        <w:ind w:firstLineChars="200" w:firstLine="31680"/>
        <w:rPr>
          <w:rFonts w:ascii="微软雅黑" w:eastAsia="微软雅黑" w:hAnsi="微软雅黑"/>
          <w:b/>
          <w:sz w:val="24"/>
          <w:szCs w:val="24"/>
        </w:rPr>
      </w:pPr>
      <w:r w:rsidRPr="008E3D8E">
        <w:rPr>
          <w:rFonts w:ascii="微软雅黑" w:eastAsia="微软雅黑" w:hAnsi="微软雅黑" w:hint="eastAsia"/>
          <w:b/>
          <w:sz w:val="24"/>
          <w:szCs w:val="24"/>
        </w:rPr>
        <w:t>第一部分：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交换机基础配置</w:t>
      </w:r>
    </w:p>
    <w:p w:rsidR="00B868FD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对交换机配置主机名、登录密码、虚拟终端密码、进入特权模式密码，管理</w:t>
      </w:r>
      <w:r w:rsidRPr="008E3D8E">
        <w:rPr>
          <w:rFonts w:ascii="宋体" w:hAnsi="宋体"/>
          <w:sz w:val="24"/>
          <w:szCs w:val="24"/>
        </w:rPr>
        <w:t>IP</w:t>
      </w:r>
      <w:r w:rsidRPr="008E3D8E">
        <w:rPr>
          <w:rFonts w:ascii="宋体" w:hAnsi="宋体" w:hint="eastAsia"/>
          <w:sz w:val="24"/>
          <w:szCs w:val="24"/>
        </w:rPr>
        <w:t>等内容，配置完成后进行测试，测试配置是否成功。</w:t>
      </w:r>
    </w:p>
    <w:p w:rsidR="00B868FD" w:rsidRPr="008E3D8E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对配置命令和测试结果截图放入实验报告中。</w:t>
      </w:r>
    </w:p>
    <w:p w:rsidR="00B868FD" w:rsidRPr="0088597E" w:rsidRDefault="00B868FD" w:rsidP="00B64F81">
      <w:pPr>
        <w:ind w:firstLineChars="200" w:firstLine="316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第二部分：单交换机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B868FD" w:rsidRPr="008E3D8E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用一个交换机连接至少四台主机</w:t>
      </w:r>
      <w:r w:rsidRPr="008E3D8E">
        <w:rPr>
          <w:rFonts w:ascii="宋体"/>
          <w:sz w:val="24"/>
          <w:szCs w:val="24"/>
        </w:rPr>
        <w:t>,</w:t>
      </w:r>
    </w:p>
    <w:p w:rsidR="00B868FD" w:rsidRPr="008E3D8E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IP</w:t>
      </w:r>
      <w:r w:rsidRPr="008E3D8E">
        <w:rPr>
          <w:rFonts w:ascii="宋体" w:hAnsi="宋体" w:hint="eastAsia"/>
          <w:sz w:val="24"/>
          <w:szCs w:val="24"/>
        </w:rPr>
        <w:t>地址</w:t>
      </w:r>
      <w:r w:rsidRPr="008E3D8E">
        <w:rPr>
          <w:rFonts w:ascii="宋体"/>
          <w:sz w:val="24"/>
          <w:szCs w:val="24"/>
        </w:rPr>
        <w:t>,</w:t>
      </w:r>
      <w:r w:rsidRPr="008E3D8E">
        <w:rPr>
          <w:rFonts w:ascii="宋体" w:hAnsi="宋体" w:hint="eastAsia"/>
          <w:sz w:val="24"/>
          <w:szCs w:val="24"/>
        </w:rPr>
        <w:t>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>?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p w:rsidR="00B868FD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VLAN,</w:t>
      </w:r>
      <w:r w:rsidRPr="008E3D8E">
        <w:rPr>
          <w:rFonts w:ascii="宋体" w:hAnsi="宋体" w:hint="eastAsia"/>
          <w:sz w:val="24"/>
          <w:szCs w:val="24"/>
        </w:rPr>
        <w:t>其中部分设备属于</w:t>
      </w:r>
      <w:r w:rsidRPr="008E3D8E">
        <w:rPr>
          <w:rFonts w:ascii="宋体" w:hAnsi="宋体"/>
          <w:sz w:val="24"/>
          <w:szCs w:val="24"/>
        </w:rPr>
        <w:t>VLAN2,</w:t>
      </w:r>
      <w:r w:rsidRPr="008E3D8E">
        <w:rPr>
          <w:rFonts w:ascii="宋体" w:hAnsi="宋体" w:hint="eastAsia"/>
          <w:sz w:val="24"/>
          <w:szCs w:val="24"/>
        </w:rPr>
        <w:t>部分设备属于</w:t>
      </w:r>
      <w:r w:rsidRPr="008E3D8E">
        <w:rPr>
          <w:rFonts w:ascii="宋体" w:hAnsi="宋体"/>
          <w:sz w:val="24"/>
          <w:szCs w:val="24"/>
        </w:rPr>
        <w:t>VLAN3,</w:t>
      </w:r>
      <w:r w:rsidRPr="008E3D8E">
        <w:rPr>
          <w:rFonts w:ascii="宋体" w:hAnsi="宋体" w:hint="eastAsia"/>
          <w:sz w:val="24"/>
          <w:szCs w:val="24"/>
        </w:rPr>
        <w:t>然后主机之间互相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>
        <w:rPr>
          <w:rFonts w:ascii="宋体" w:hAnsi="宋体" w:hint="eastAsia"/>
          <w:sz w:val="24"/>
          <w:szCs w:val="24"/>
        </w:rPr>
        <w:t>并</w:t>
      </w:r>
      <w:r w:rsidRPr="008E3D8E">
        <w:rPr>
          <w:rFonts w:ascii="宋体" w:hAnsi="宋体" w:hint="eastAsia"/>
          <w:sz w:val="24"/>
          <w:szCs w:val="24"/>
        </w:rPr>
        <w:t>分析原因。</w:t>
      </w:r>
    </w:p>
    <w:p w:rsidR="00B868FD" w:rsidRPr="008E3D8E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对配置命令和测试结果截图放入实验报告中，并分析原因。</w:t>
      </w:r>
    </w:p>
    <w:p w:rsidR="00B868FD" w:rsidRPr="0088597E" w:rsidRDefault="00B868FD" w:rsidP="00B64F81">
      <w:pPr>
        <w:ind w:firstLineChars="200" w:firstLine="316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第三部分：跨交换机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B868FD" w:rsidRPr="008E3D8E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用两个交换机连接至少四台主机</w:t>
      </w:r>
      <w:r w:rsidRPr="008E3D8E">
        <w:rPr>
          <w:rFonts w:ascii="宋体"/>
          <w:sz w:val="24"/>
          <w:szCs w:val="24"/>
        </w:rPr>
        <w:t>,</w:t>
      </w:r>
    </w:p>
    <w:p w:rsidR="00B868FD" w:rsidRPr="008E3D8E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VLAN,</w:t>
      </w:r>
      <w:r w:rsidRPr="008E3D8E">
        <w:rPr>
          <w:rFonts w:ascii="宋体" w:hAnsi="宋体" w:hint="eastAsia"/>
          <w:sz w:val="24"/>
          <w:szCs w:val="24"/>
        </w:rPr>
        <w:t>要求每个交换机上都有部分设备属于</w:t>
      </w:r>
      <w:r w:rsidRPr="008E3D8E">
        <w:rPr>
          <w:rFonts w:ascii="宋体" w:hAnsi="宋体"/>
          <w:sz w:val="24"/>
          <w:szCs w:val="24"/>
        </w:rPr>
        <w:t>VLAN2,</w:t>
      </w:r>
      <w:r w:rsidRPr="008E3D8E">
        <w:rPr>
          <w:rFonts w:ascii="宋体" w:hAnsi="宋体" w:hint="eastAsia"/>
          <w:sz w:val="24"/>
          <w:szCs w:val="24"/>
        </w:rPr>
        <w:t>部分设备属于</w:t>
      </w:r>
      <w:r w:rsidRPr="008E3D8E">
        <w:rPr>
          <w:rFonts w:ascii="宋体" w:hAnsi="宋体"/>
          <w:sz w:val="24"/>
          <w:szCs w:val="24"/>
        </w:rPr>
        <w:t>VLAN3,</w:t>
      </w:r>
      <w:r w:rsidRPr="008E3D8E">
        <w:rPr>
          <w:rFonts w:ascii="宋体" w:hAnsi="宋体" w:hint="eastAsia"/>
          <w:sz w:val="24"/>
          <w:szCs w:val="24"/>
        </w:rPr>
        <w:t>然后主机之间互相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p w:rsidR="00B868FD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在交换机互联的端口上配置</w:t>
      </w:r>
      <w:r w:rsidRPr="008E3D8E">
        <w:rPr>
          <w:rFonts w:ascii="宋体" w:hAnsi="宋体"/>
          <w:sz w:val="24"/>
          <w:szCs w:val="24"/>
        </w:rPr>
        <w:t>TRUNK</w:t>
      </w:r>
      <w:r w:rsidRPr="008E3D8E">
        <w:rPr>
          <w:rFonts w:ascii="宋体" w:hAnsi="宋体" w:hint="eastAsia"/>
          <w:sz w:val="24"/>
          <w:szCs w:val="24"/>
        </w:rPr>
        <w:t>端口，主机之间互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p w:rsidR="00B868FD" w:rsidRPr="008E3D8E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对配置命令和测试结果截图放入实验报告中，并分析原因。</w:t>
      </w:r>
    </w:p>
    <w:p w:rsidR="00B868FD" w:rsidRPr="0088597E" w:rsidRDefault="00B868FD" w:rsidP="00B64F81">
      <w:pPr>
        <w:ind w:firstLineChars="200" w:firstLine="316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第四部分：用</w:t>
      </w:r>
      <w:r w:rsidRPr="0088597E">
        <w:rPr>
          <w:rFonts w:ascii="微软雅黑" w:eastAsia="微软雅黑" w:hAnsi="微软雅黑"/>
          <w:b/>
          <w:sz w:val="24"/>
          <w:szCs w:val="24"/>
        </w:rPr>
        <w:t>SVI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方式实现跨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通信</w:t>
      </w:r>
    </w:p>
    <w:p w:rsidR="00B868FD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断开第三部分中的两个二层交换机之间的连接，然后</w:t>
      </w:r>
      <w:r w:rsidRPr="008E3D8E"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 w:hint="eastAsia"/>
          <w:sz w:val="24"/>
          <w:szCs w:val="24"/>
        </w:rPr>
        <w:t>一个三层交换机连接二层</w:t>
      </w:r>
      <w:r w:rsidRPr="008E3D8E">
        <w:rPr>
          <w:rFonts w:ascii="宋体" w:hAnsi="宋体" w:hint="eastAsia"/>
          <w:sz w:val="24"/>
          <w:szCs w:val="24"/>
        </w:rPr>
        <w:t>交换机</w:t>
      </w:r>
      <w:r>
        <w:rPr>
          <w:rFonts w:ascii="宋体" w:hAnsi="宋体" w:hint="eastAsia"/>
          <w:sz w:val="24"/>
          <w:szCs w:val="24"/>
        </w:rPr>
        <w:t>。</w:t>
      </w:r>
    </w:p>
    <w:p w:rsidR="00B868FD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、配置交换机的</w:t>
      </w:r>
      <w:r>
        <w:rPr>
          <w:rFonts w:ascii="宋体" w:hAnsi="宋体"/>
          <w:sz w:val="24"/>
          <w:szCs w:val="24"/>
        </w:rPr>
        <w:t>TRUNK</w:t>
      </w:r>
      <w:r>
        <w:rPr>
          <w:rFonts w:ascii="宋体" w:hAnsi="宋体" w:hint="eastAsia"/>
          <w:sz w:val="24"/>
          <w:szCs w:val="24"/>
        </w:rPr>
        <w:t>端口，保证同一个</w:t>
      </w:r>
      <w:r>
        <w:rPr>
          <w:rFonts w:ascii="宋体" w:hAnsi="宋体"/>
          <w:sz w:val="24"/>
          <w:szCs w:val="24"/>
        </w:rPr>
        <w:t>VLAN</w:t>
      </w:r>
      <w:r>
        <w:rPr>
          <w:rFonts w:ascii="宋体" w:hAnsi="宋体" w:hint="eastAsia"/>
          <w:sz w:val="24"/>
          <w:szCs w:val="24"/>
        </w:rPr>
        <w:t>内的主机之间能互相连通。</w:t>
      </w:r>
    </w:p>
    <w:p w:rsidR="00B868FD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、在三层交换机上进行相关配置，实现跨</w:t>
      </w:r>
      <w:r>
        <w:rPr>
          <w:rFonts w:ascii="宋体" w:hAnsi="宋体"/>
          <w:sz w:val="24"/>
          <w:szCs w:val="24"/>
        </w:rPr>
        <w:t>VLAN</w:t>
      </w:r>
      <w:r>
        <w:rPr>
          <w:rFonts w:ascii="宋体" w:hAnsi="宋体" w:hint="eastAsia"/>
          <w:sz w:val="24"/>
          <w:szCs w:val="24"/>
        </w:rPr>
        <w:t>的通信。</w:t>
      </w:r>
    </w:p>
    <w:p w:rsidR="00B868FD" w:rsidRPr="008E3D8E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对配置命令和测试结果截图放入实验报告中，并分析原因。</w:t>
      </w:r>
    </w:p>
    <w:p w:rsidR="00B868FD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</w:p>
    <w:p w:rsidR="00B868FD" w:rsidRPr="0088597E" w:rsidRDefault="00B868FD" w:rsidP="00B64F81">
      <w:pPr>
        <w:spacing w:line="360" w:lineRule="auto"/>
        <w:ind w:firstLineChars="200" w:firstLine="31680"/>
        <w:rPr>
          <w:rFonts w:ascii="宋体"/>
          <w:b/>
          <w:sz w:val="24"/>
          <w:szCs w:val="24"/>
        </w:rPr>
      </w:pPr>
      <w:r w:rsidRPr="0088597E">
        <w:rPr>
          <w:rFonts w:ascii="宋体" w:hAnsi="宋体" w:hint="eastAsia"/>
          <w:b/>
          <w:sz w:val="24"/>
          <w:szCs w:val="24"/>
        </w:rPr>
        <w:t>要求：</w:t>
      </w:r>
    </w:p>
    <w:p w:rsidR="00B868FD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、个人独立完成，尽量设置有特色的</w:t>
      </w:r>
      <w:r>
        <w:rPr>
          <w:rFonts w:ascii="宋体" w:hAnsi="宋体"/>
          <w:sz w:val="24"/>
          <w:szCs w:val="24"/>
        </w:rPr>
        <w:t>IP</w:t>
      </w:r>
      <w:r>
        <w:rPr>
          <w:rFonts w:ascii="宋体" w:hAnsi="宋体" w:hint="eastAsia"/>
          <w:sz w:val="24"/>
          <w:szCs w:val="24"/>
        </w:rPr>
        <w:t>地址，避免与他人重复。</w:t>
      </w:r>
    </w:p>
    <w:p w:rsidR="00B868FD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、提交实验报告，报告的书写内容按照上述要求。</w:t>
      </w:r>
    </w:p>
    <w:p w:rsidR="00B868FD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、提交完成的</w:t>
      </w:r>
      <w:r>
        <w:rPr>
          <w:rFonts w:ascii="宋体" w:hAnsi="宋体"/>
          <w:sz w:val="24"/>
          <w:szCs w:val="24"/>
        </w:rPr>
        <w:t>pkt</w:t>
      </w:r>
      <w:r>
        <w:rPr>
          <w:rFonts w:ascii="宋体" w:hAnsi="宋体" w:hint="eastAsia"/>
          <w:sz w:val="24"/>
          <w:szCs w:val="24"/>
        </w:rPr>
        <w:t>文件。</w:t>
      </w:r>
    </w:p>
    <w:p w:rsidR="00B868FD" w:rsidRPr="008E3D8E" w:rsidRDefault="00B868FD" w:rsidP="00B64F81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、把报告和</w:t>
      </w:r>
      <w:r>
        <w:rPr>
          <w:rFonts w:ascii="宋体" w:hAnsi="宋体"/>
          <w:sz w:val="24"/>
          <w:szCs w:val="24"/>
        </w:rPr>
        <w:t>pkt</w:t>
      </w:r>
      <w:r>
        <w:rPr>
          <w:rFonts w:ascii="宋体" w:hAnsi="宋体" w:hint="eastAsia"/>
          <w:sz w:val="24"/>
          <w:szCs w:val="24"/>
        </w:rPr>
        <w:t>文件放在一个文件夹中，文件夹名字为“学号</w:t>
      </w:r>
      <w:r>
        <w:rPr>
          <w:rFonts w:ascii="宋体" w:hAnsi="宋体"/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姓名”，如“</w:t>
      </w:r>
      <w:r>
        <w:rPr>
          <w:rFonts w:ascii="宋体" w:hAnsi="宋体"/>
          <w:sz w:val="24"/>
          <w:szCs w:val="24"/>
        </w:rPr>
        <w:t>201316920312</w:t>
      </w:r>
      <w:r>
        <w:rPr>
          <w:rFonts w:ascii="宋体" w:hAnsi="宋体" w:hint="eastAsia"/>
          <w:sz w:val="24"/>
          <w:szCs w:val="24"/>
        </w:rPr>
        <w:t>王飞飞”。</w:t>
      </w:r>
    </w:p>
    <w:p w:rsidR="00B868FD" w:rsidRPr="008E3D8E" w:rsidRDefault="00B868FD" w:rsidP="00150AA1"/>
    <w:p w:rsidR="00B868FD" w:rsidRPr="00150AA1" w:rsidRDefault="00B868FD" w:rsidP="00150AA1"/>
    <w:sectPr w:rsidR="00B868FD" w:rsidRPr="00150AA1" w:rsidSect="008859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8FD" w:rsidRDefault="00B868FD" w:rsidP="008E3D8E">
      <w:r>
        <w:separator/>
      </w:r>
    </w:p>
  </w:endnote>
  <w:endnote w:type="continuationSeparator" w:id="0">
    <w:p w:rsidR="00B868FD" w:rsidRDefault="00B868FD" w:rsidP="008E3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altName w:val="宋体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8FD" w:rsidRDefault="00B868FD" w:rsidP="008E3D8E">
      <w:r>
        <w:separator/>
      </w:r>
    </w:p>
  </w:footnote>
  <w:footnote w:type="continuationSeparator" w:id="0">
    <w:p w:rsidR="00B868FD" w:rsidRDefault="00B868FD" w:rsidP="008E3D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0AA1"/>
    <w:rsid w:val="00090A58"/>
    <w:rsid w:val="00150AA1"/>
    <w:rsid w:val="001A4688"/>
    <w:rsid w:val="001C3A44"/>
    <w:rsid w:val="00273B4F"/>
    <w:rsid w:val="004447CF"/>
    <w:rsid w:val="004F7789"/>
    <w:rsid w:val="00596234"/>
    <w:rsid w:val="005E35A2"/>
    <w:rsid w:val="0063269C"/>
    <w:rsid w:val="0069393C"/>
    <w:rsid w:val="00785698"/>
    <w:rsid w:val="0088597E"/>
    <w:rsid w:val="008E3D8E"/>
    <w:rsid w:val="008E59B7"/>
    <w:rsid w:val="00B64F81"/>
    <w:rsid w:val="00B868FD"/>
    <w:rsid w:val="00DA3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8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E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3D8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E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E3D8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0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37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37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2</Pages>
  <Words>133</Words>
  <Characters>762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深度技术</cp:lastModifiedBy>
  <cp:revision>8</cp:revision>
  <dcterms:created xsi:type="dcterms:W3CDTF">2016-04-02T09:34:00Z</dcterms:created>
  <dcterms:modified xsi:type="dcterms:W3CDTF">2016-04-07T08:15:00Z</dcterms:modified>
</cp:coreProperties>
</file>